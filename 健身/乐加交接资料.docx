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后台地址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"http://temp.battlesteed.cn/sport/"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http://temp.battlesteed.cn/sport/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超级管理员账号：admin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超级管理员密码：123321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前台地址（微信端打开）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"http://temp.battlesteed.cn/sport/weixin/web/gymnasium/gymnasiumList.do"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http://temp.battlesteed.cn/sport/weixin/web/gymnasium/gymnasiumList.do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微信服务号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lejiasports@163.com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密码：Lejia-2018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AppID：wxf436616a2f84f3cc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AppSecret：6d8baac5323e6d6c0c602af51a68449a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1503853021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操作码Lejia-2018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DFG15D6R1XD2E5R123FC0B5D31GE5R1T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阿里云账户：乐加运动  密码 ：lejia-2306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公网IP ：47.95.239.108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服务器密码：账户 administrator   密码Lejia2018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1698F"/>
    <w:rsid w:val="3BA42F7D"/>
    <w:rsid w:val="50E011C0"/>
    <w:rsid w:val="56E1593E"/>
    <w:rsid w:val="5CDD311B"/>
    <w:rsid w:val="5E81698F"/>
    <w:rsid w:val="690B178D"/>
    <w:rsid w:val="69A870C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2018-06-14T05:59:00Z</dcterms:created>
  <dc:creator>Administrator</dc:creator>
  <cp:lastModifiedBy>Administrator</cp:lastModifiedBy>
  <dcterms:modified xsi:type="dcterms:W3CDTF">2018-06-14T06:28:09Z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